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490"/>
      </w:tblGrid>
      <w:tr w:rsidR="00A11C95" w14:paraId="7E82F176" w14:textId="77777777" w:rsidTr="00B43E3F">
        <w:tc>
          <w:tcPr>
            <w:tcW w:w="4860" w:type="dxa"/>
          </w:tcPr>
          <w:p w14:paraId="47C60A32" w14:textId="61EFC82D" w:rsidR="00A11C95" w:rsidRDefault="00A11C95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  <w:r w:rsidRPr="00CD1A43">
              <w:rPr>
                <w:b/>
                <w:sz w:val="22"/>
                <w:szCs w:val="24"/>
                <w:lang w:val="es-PR"/>
              </w:rPr>
              <w:t>Proyecto:</w:t>
            </w:r>
            <w:r>
              <w:rPr>
                <w:b/>
                <w:sz w:val="22"/>
                <w:szCs w:val="24"/>
                <w:lang w:val="es-PR"/>
              </w:rPr>
              <w:t xml:space="preserve"> </w:t>
            </w:r>
            <w:r w:rsidRPr="00B43E3F">
              <w:rPr>
                <w:sz w:val="18"/>
                <w:lang w:val="es-PR"/>
              </w:rPr>
              <w:t>${proyecto}</w:t>
            </w:r>
          </w:p>
        </w:tc>
        <w:tc>
          <w:tcPr>
            <w:tcW w:w="4490" w:type="dxa"/>
          </w:tcPr>
          <w:p w14:paraId="1382083E" w14:textId="3D0DBBCD" w:rsidR="00A11C95" w:rsidRDefault="00A11C95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  <w:r w:rsidRPr="00CD1A43">
              <w:rPr>
                <w:b/>
                <w:sz w:val="22"/>
                <w:szCs w:val="24"/>
                <w:lang w:val="es-PR"/>
              </w:rPr>
              <w:t>Fecha de Visita:</w:t>
            </w:r>
            <w:r>
              <w:rPr>
                <w:b/>
                <w:sz w:val="22"/>
                <w:szCs w:val="24"/>
                <w:lang w:val="es-PR"/>
              </w:rPr>
              <w:t xml:space="preserve"> </w:t>
            </w:r>
            <w:r w:rsidRPr="00B43E3F">
              <w:rPr>
                <w:bCs/>
                <w:sz w:val="18"/>
                <w:lang w:val="es-PR"/>
              </w:rPr>
              <w:t>${</w:t>
            </w:r>
            <w:proofErr w:type="spellStart"/>
            <w:r w:rsidRPr="00B43E3F">
              <w:rPr>
                <w:bCs/>
                <w:sz w:val="18"/>
                <w:lang w:val="es-PR"/>
              </w:rPr>
              <w:t>fecha_de_visita</w:t>
            </w:r>
            <w:proofErr w:type="spellEnd"/>
            <w:r w:rsidRPr="00B43E3F">
              <w:rPr>
                <w:bCs/>
                <w:sz w:val="18"/>
                <w:lang w:val="es-PR"/>
              </w:rPr>
              <w:t>}</w:t>
            </w:r>
          </w:p>
        </w:tc>
      </w:tr>
      <w:tr w:rsidR="00A11C95" w14:paraId="663D4E53" w14:textId="77777777" w:rsidTr="00B43E3F">
        <w:tc>
          <w:tcPr>
            <w:tcW w:w="4860" w:type="dxa"/>
          </w:tcPr>
          <w:p w14:paraId="2BB09C85" w14:textId="6F311302" w:rsidR="00A11C95" w:rsidRPr="00CD1A43" w:rsidRDefault="00A11C95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  <w:r w:rsidRPr="00CD1A43">
              <w:rPr>
                <w:b/>
                <w:sz w:val="22"/>
                <w:szCs w:val="24"/>
                <w:lang w:val="es-PR"/>
              </w:rPr>
              <w:t>Nombre Cliente:</w:t>
            </w:r>
            <w:r w:rsidRPr="00CD1A43">
              <w:rPr>
                <w:sz w:val="22"/>
                <w:szCs w:val="24"/>
                <w:lang w:val="es-PR"/>
              </w:rPr>
              <w:t xml:space="preserve"> </w:t>
            </w:r>
            <w:r w:rsidRPr="00B43E3F">
              <w:rPr>
                <w:sz w:val="18"/>
                <w:lang w:val="es-PR"/>
              </w:rPr>
              <w:t>${</w:t>
            </w:r>
            <w:proofErr w:type="spellStart"/>
            <w:r w:rsidRPr="00B43E3F">
              <w:rPr>
                <w:sz w:val="18"/>
                <w:lang w:val="es-PR"/>
              </w:rPr>
              <w:t>nombre_cliente</w:t>
            </w:r>
            <w:proofErr w:type="spellEnd"/>
            <w:r w:rsidRPr="00B43E3F">
              <w:rPr>
                <w:sz w:val="18"/>
                <w:lang w:val="es-PR"/>
              </w:rPr>
              <w:t>}</w:t>
            </w:r>
          </w:p>
        </w:tc>
        <w:tc>
          <w:tcPr>
            <w:tcW w:w="4490" w:type="dxa"/>
          </w:tcPr>
          <w:p w14:paraId="31716505" w14:textId="5BC65E97" w:rsidR="00A11C95" w:rsidRPr="00CD1A43" w:rsidRDefault="00A11C95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  <w:r w:rsidRPr="00CD1A43">
              <w:rPr>
                <w:b/>
                <w:sz w:val="22"/>
                <w:szCs w:val="24"/>
                <w:lang w:val="es-PR"/>
              </w:rPr>
              <w:t xml:space="preserve">Hora Comienzo Inspección: </w:t>
            </w:r>
            <w:r w:rsidRPr="00B43E3F">
              <w:rPr>
                <w:sz w:val="18"/>
                <w:lang w:val="es-PR"/>
              </w:rPr>
              <w:t>${</w:t>
            </w:r>
            <w:proofErr w:type="spellStart"/>
            <w:r w:rsidRPr="00B43E3F">
              <w:rPr>
                <w:sz w:val="18"/>
                <w:lang w:val="es-PR"/>
              </w:rPr>
              <w:t>hora_comienzo_inspeccion</w:t>
            </w:r>
            <w:proofErr w:type="spellEnd"/>
            <w:r w:rsidRPr="00B43E3F">
              <w:rPr>
                <w:sz w:val="18"/>
                <w:lang w:val="es-PR"/>
              </w:rPr>
              <w:t>}</w:t>
            </w:r>
          </w:p>
        </w:tc>
      </w:tr>
      <w:tr w:rsidR="00A11C95" w14:paraId="2E700A91" w14:textId="77777777" w:rsidTr="00B43E3F">
        <w:tc>
          <w:tcPr>
            <w:tcW w:w="4860" w:type="dxa"/>
          </w:tcPr>
          <w:p w14:paraId="4C2C8C78" w14:textId="77777777" w:rsidR="00A11C95" w:rsidRPr="00CD1A43" w:rsidRDefault="00A11C95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</w:p>
        </w:tc>
        <w:tc>
          <w:tcPr>
            <w:tcW w:w="4490" w:type="dxa"/>
          </w:tcPr>
          <w:p w14:paraId="6415ABE3" w14:textId="4EA165B0" w:rsidR="00A11C95" w:rsidRPr="00CD1A43" w:rsidRDefault="00A11C95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  <w:r w:rsidRPr="00CD1A43">
              <w:rPr>
                <w:b/>
                <w:sz w:val="22"/>
                <w:szCs w:val="24"/>
                <w:lang w:val="es-PR"/>
              </w:rPr>
              <w:t>Hora que Terminó Inspección:</w:t>
            </w:r>
            <w:r>
              <w:rPr>
                <w:sz w:val="22"/>
                <w:szCs w:val="24"/>
                <w:lang w:val="es-PR"/>
              </w:rPr>
              <w:t xml:space="preserve"> </w:t>
            </w:r>
            <w:r w:rsidRPr="00B43E3F">
              <w:rPr>
                <w:sz w:val="18"/>
                <w:lang w:val="es-PR"/>
              </w:rPr>
              <w:t>${</w:t>
            </w:r>
            <w:proofErr w:type="spellStart"/>
            <w:r w:rsidRPr="00B43E3F">
              <w:rPr>
                <w:sz w:val="18"/>
                <w:lang w:val="es-PR"/>
              </w:rPr>
              <w:t>hora_que_termino_inspeccion</w:t>
            </w:r>
            <w:proofErr w:type="spellEnd"/>
            <w:r w:rsidRPr="00B43E3F">
              <w:rPr>
                <w:sz w:val="18"/>
                <w:lang w:val="es-PR"/>
              </w:rPr>
              <w:t>}</w:t>
            </w:r>
          </w:p>
        </w:tc>
      </w:tr>
      <w:tr w:rsidR="008714E4" w14:paraId="69A3D4A0" w14:textId="77777777" w:rsidTr="00142A00">
        <w:tc>
          <w:tcPr>
            <w:tcW w:w="4860" w:type="dxa"/>
          </w:tcPr>
          <w:p w14:paraId="36C75759" w14:textId="77777777" w:rsidR="008714E4" w:rsidRPr="00CD1A43" w:rsidRDefault="008714E4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</w:p>
        </w:tc>
        <w:tc>
          <w:tcPr>
            <w:tcW w:w="4490" w:type="dxa"/>
          </w:tcPr>
          <w:p w14:paraId="186EB1B3" w14:textId="77777777" w:rsidR="008714E4" w:rsidRPr="00CD1A43" w:rsidRDefault="008714E4" w:rsidP="00BE6145">
            <w:pPr>
              <w:spacing w:before="20"/>
              <w:contextualSpacing/>
              <w:jc w:val="both"/>
              <w:rPr>
                <w:b/>
                <w:sz w:val="22"/>
                <w:szCs w:val="24"/>
                <w:lang w:val="es-PR"/>
              </w:rPr>
            </w:pPr>
          </w:p>
        </w:tc>
      </w:tr>
      <w:tr w:rsidR="00A11C95" w14:paraId="7F2B0683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463F2" w14:textId="7371ABFA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 w:rsidRPr="00CD1A43">
              <w:rPr>
                <w:b/>
                <w:sz w:val="20"/>
                <w:szCs w:val="24"/>
                <w:lang w:val="es-PR"/>
              </w:rPr>
              <w:t xml:space="preserve">Propósito de la Visita: </w:t>
            </w:r>
          </w:p>
        </w:tc>
      </w:tr>
      <w:tr w:rsidR="00A11C95" w14:paraId="65B6BE2E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7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A7248" w14:textId="640F81E5" w:rsidR="00A11C95" w:rsidRDefault="00A11C95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${</w:t>
            </w:r>
            <w:proofErr w:type="spellStart"/>
            <w:r w:rsidRPr="00303C4E">
              <w:rPr>
                <w:sz w:val="22"/>
                <w:szCs w:val="24"/>
                <w:lang w:val="es-PR"/>
              </w:rPr>
              <w:t>proposito_de_la_visita</w:t>
            </w:r>
            <w:proofErr w:type="spellEnd"/>
            <w:r>
              <w:rPr>
                <w:sz w:val="22"/>
                <w:szCs w:val="24"/>
                <w:lang w:val="es-PR"/>
              </w:rPr>
              <w:t>}</w:t>
            </w:r>
          </w:p>
          <w:p w14:paraId="41F729D3" w14:textId="77777777" w:rsidR="008714E4" w:rsidRDefault="008714E4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</w:p>
          <w:p w14:paraId="30A5DA5C" w14:textId="1C28C77B" w:rsidR="008714E4" w:rsidRDefault="008714E4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________________________________________________________________</w:t>
            </w:r>
          </w:p>
        </w:tc>
      </w:tr>
      <w:tr w:rsidR="00A11C95" w14:paraId="2A0013B9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FF8FE" w14:textId="63797733" w:rsidR="00A11C95" w:rsidRDefault="00A11C95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</w:p>
        </w:tc>
      </w:tr>
      <w:tr w:rsidR="00A11C95" w14:paraId="4AC88DD1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BD2F3" w14:textId="78A8315F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 w:rsidRPr="00CD1A43">
              <w:rPr>
                <w:b/>
                <w:sz w:val="20"/>
                <w:szCs w:val="24"/>
                <w:lang w:val="es-PR"/>
              </w:rPr>
              <w:t xml:space="preserve">Asuntos Expuestos por Clientes: </w:t>
            </w:r>
          </w:p>
        </w:tc>
      </w:tr>
      <w:tr w:rsidR="00A11C95" w14:paraId="3E27286E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B2CBA" w14:textId="712E861E" w:rsidR="008714E4" w:rsidRDefault="00A11C95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${</w:t>
            </w:r>
            <w:proofErr w:type="spellStart"/>
            <w:r w:rsidRPr="00303C4E">
              <w:rPr>
                <w:sz w:val="22"/>
                <w:szCs w:val="24"/>
                <w:lang w:val="es-PR"/>
              </w:rPr>
              <w:t>asuntos_expuestos_por_clientes</w:t>
            </w:r>
            <w:proofErr w:type="spellEnd"/>
            <w:r>
              <w:rPr>
                <w:sz w:val="22"/>
                <w:szCs w:val="24"/>
                <w:lang w:val="es-PR"/>
              </w:rPr>
              <w:t>}</w:t>
            </w:r>
          </w:p>
          <w:p w14:paraId="20DC2DDA" w14:textId="77777777" w:rsidR="008714E4" w:rsidRPr="008714E4" w:rsidRDefault="008714E4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</w:p>
          <w:p w14:paraId="76308339" w14:textId="4A7FC212" w:rsidR="008714E4" w:rsidRPr="00CD1A43" w:rsidRDefault="008714E4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________________________________________________________________</w:t>
            </w:r>
          </w:p>
        </w:tc>
      </w:tr>
      <w:tr w:rsidR="008714E4" w14:paraId="770C487B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3F934" w14:textId="77777777" w:rsidR="008714E4" w:rsidRPr="00CD1A43" w:rsidRDefault="008714E4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</w:p>
        </w:tc>
      </w:tr>
      <w:tr w:rsidR="00A11C95" w14:paraId="5E6AB53D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34E2B" w14:textId="6DA1B253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 w:rsidRPr="00CD1A43">
              <w:rPr>
                <w:b/>
                <w:sz w:val="20"/>
                <w:szCs w:val="24"/>
                <w:lang w:val="es-PR"/>
              </w:rPr>
              <w:t xml:space="preserve">Necesidades del Proyecto:  </w:t>
            </w:r>
          </w:p>
        </w:tc>
      </w:tr>
      <w:tr w:rsidR="00A11C95" w14:paraId="27871887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5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FC141" w14:textId="459040F6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${</w:t>
            </w:r>
            <w:proofErr w:type="spellStart"/>
            <w:r w:rsidRPr="00303C4E">
              <w:rPr>
                <w:sz w:val="22"/>
                <w:szCs w:val="24"/>
                <w:lang w:val="es-PR"/>
              </w:rPr>
              <w:t>necesidades_del_proyecto</w:t>
            </w:r>
            <w:proofErr w:type="spellEnd"/>
            <w:r>
              <w:rPr>
                <w:sz w:val="22"/>
                <w:szCs w:val="24"/>
                <w:lang w:val="es-PR"/>
              </w:rPr>
              <w:t>}</w:t>
            </w:r>
          </w:p>
          <w:p w14:paraId="23792073" w14:textId="77777777" w:rsid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</w:p>
          <w:p w14:paraId="78EFEDEA" w14:textId="78DEAC79" w:rsidR="008714E4" w:rsidRPr="00CD1A43" w:rsidRDefault="008714E4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________________________________________________________________</w:t>
            </w:r>
          </w:p>
        </w:tc>
      </w:tr>
      <w:tr w:rsidR="008714E4" w14:paraId="0A3D60D4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0C976" w14:textId="77777777" w:rsidR="008714E4" w:rsidRPr="00CD1A43" w:rsidRDefault="008714E4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</w:p>
        </w:tc>
      </w:tr>
      <w:tr w:rsidR="00A11C95" w14:paraId="678CDA72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F43E8" w14:textId="61DBB505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 w:rsidRPr="00CD1A43">
              <w:rPr>
                <w:b/>
                <w:sz w:val="20"/>
                <w:szCs w:val="24"/>
                <w:lang w:val="es-PR"/>
              </w:rPr>
              <w:t xml:space="preserve">Oportunidades de Crecimiento en el Proyecto: </w:t>
            </w:r>
          </w:p>
        </w:tc>
      </w:tr>
      <w:tr w:rsidR="00A11C95" w14:paraId="33FFF14A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3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9F825" w14:textId="4A18E825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${</w:t>
            </w:r>
            <w:proofErr w:type="spellStart"/>
            <w:r w:rsidRPr="00303C4E">
              <w:rPr>
                <w:sz w:val="22"/>
                <w:szCs w:val="24"/>
                <w:lang w:val="es-PR"/>
              </w:rPr>
              <w:t>oportunidades_de_crecimiento_en_el_proyecto</w:t>
            </w:r>
            <w:proofErr w:type="spellEnd"/>
            <w:r>
              <w:rPr>
                <w:sz w:val="22"/>
                <w:szCs w:val="24"/>
                <w:lang w:val="es-PR"/>
              </w:rPr>
              <w:t>}</w:t>
            </w:r>
          </w:p>
          <w:p w14:paraId="4766A42E" w14:textId="77777777" w:rsid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</w:p>
          <w:p w14:paraId="0ABA9C04" w14:textId="47B55865" w:rsidR="008714E4" w:rsidRPr="00CD1A43" w:rsidRDefault="008714E4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________________________________________________________________</w:t>
            </w:r>
          </w:p>
        </w:tc>
      </w:tr>
      <w:tr w:rsidR="008714E4" w14:paraId="7165F906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B11" w14:textId="77777777" w:rsidR="008714E4" w:rsidRPr="00CD1A43" w:rsidRDefault="008714E4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</w:p>
        </w:tc>
      </w:tr>
      <w:tr w:rsidR="00A11C95" w14:paraId="316FF2C7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5B3C" w14:textId="0C2FD5A3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 w:rsidRPr="00CD1A43">
              <w:rPr>
                <w:b/>
                <w:sz w:val="20"/>
                <w:szCs w:val="24"/>
                <w:lang w:val="es-PR"/>
              </w:rPr>
              <w:t xml:space="preserve">Comentarios: </w:t>
            </w:r>
          </w:p>
        </w:tc>
      </w:tr>
      <w:tr w:rsidR="00A11C95" w14:paraId="04F59731" w14:textId="77777777" w:rsidTr="00142A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8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A0F2E" w14:textId="388EB7EC" w:rsidR="00A11C95" w:rsidRPr="00A11C95" w:rsidRDefault="00A11C95" w:rsidP="00A11C95">
            <w:pPr>
              <w:spacing w:before="20" w:line="276" w:lineRule="auto"/>
              <w:contextualSpacing/>
              <w:jc w:val="both"/>
              <w:rPr>
                <w:sz w:val="22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${</w:t>
            </w:r>
            <w:r w:rsidRPr="00303C4E">
              <w:rPr>
                <w:sz w:val="22"/>
                <w:szCs w:val="24"/>
                <w:lang w:val="es-PR"/>
              </w:rPr>
              <w:t>comentarios</w:t>
            </w:r>
            <w:r>
              <w:rPr>
                <w:sz w:val="22"/>
                <w:szCs w:val="24"/>
                <w:lang w:val="es-PR"/>
              </w:rPr>
              <w:t>}</w:t>
            </w:r>
          </w:p>
          <w:p w14:paraId="1186ABF1" w14:textId="77777777" w:rsidR="00A11C95" w:rsidRDefault="00A11C95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</w:p>
          <w:p w14:paraId="45D484C0" w14:textId="767EFC16" w:rsidR="008714E4" w:rsidRPr="00CD1A43" w:rsidRDefault="008714E4" w:rsidP="00A11C95">
            <w:pPr>
              <w:spacing w:before="20" w:line="276" w:lineRule="auto"/>
              <w:contextualSpacing/>
              <w:jc w:val="both"/>
              <w:rPr>
                <w:b/>
                <w:sz w:val="20"/>
                <w:szCs w:val="24"/>
                <w:lang w:val="es-PR"/>
              </w:rPr>
            </w:pPr>
            <w:r>
              <w:rPr>
                <w:sz w:val="22"/>
                <w:szCs w:val="24"/>
                <w:lang w:val="es-PR"/>
              </w:rPr>
              <w:t>________________________________________________________________</w:t>
            </w:r>
          </w:p>
        </w:tc>
      </w:tr>
    </w:tbl>
    <w:p w14:paraId="33A8D120" w14:textId="3964A91F" w:rsidR="00303C4E" w:rsidRDefault="00CD1A43" w:rsidP="008714E4">
      <w:pPr>
        <w:spacing w:before="20"/>
        <w:contextualSpacing/>
        <w:jc w:val="both"/>
        <w:rPr>
          <w:sz w:val="22"/>
          <w:szCs w:val="24"/>
          <w:lang w:val="es-PR"/>
        </w:rPr>
      </w:pPr>
      <w:r>
        <w:rPr>
          <w:sz w:val="22"/>
          <w:szCs w:val="24"/>
          <w:lang w:val="es-PR"/>
        </w:rPr>
        <w:t xml:space="preserve"> </w:t>
      </w:r>
    </w:p>
    <w:p w14:paraId="2E2F844D" w14:textId="77777777" w:rsidR="00303C4E" w:rsidRPr="00CD1A43" w:rsidRDefault="00303C4E" w:rsidP="00BE6145">
      <w:pPr>
        <w:spacing w:before="20" w:line="240" w:lineRule="auto"/>
        <w:contextualSpacing/>
        <w:jc w:val="both"/>
        <w:rPr>
          <w:sz w:val="22"/>
          <w:szCs w:val="24"/>
          <w:lang w:val="es-P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3C4E" w14:paraId="098A5A3B" w14:textId="77777777" w:rsidTr="00303C4E">
        <w:trPr>
          <w:jc w:val="center"/>
        </w:trPr>
        <w:tc>
          <w:tcPr>
            <w:tcW w:w="4675" w:type="dxa"/>
          </w:tcPr>
          <w:p w14:paraId="3B1D8B66" w14:textId="77777777" w:rsidR="00303C4E" w:rsidRPr="00864419" w:rsidRDefault="00303C4E" w:rsidP="00303C4E">
            <w:pPr>
              <w:spacing w:before="20" w:line="240" w:lineRule="auto"/>
              <w:contextualSpacing/>
              <w:jc w:val="center"/>
              <w:rPr>
                <w:rFonts w:ascii="Lucida Handwriting" w:hAnsi="Lucida Handwriting"/>
                <w:sz w:val="22"/>
                <w:szCs w:val="24"/>
                <w:lang w:val="es-PR"/>
              </w:rPr>
            </w:pPr>
            <w:r w:rsidRPr="00864419">
              <w:rPr>
                <w:rFonts w:ascii="Lucida Handwriting" w:hAnsi="Lucida Handwriting"/>
                <w:sz w:val="22"/>
                <w:szCs w:val="24"/>
                <w:lang w:val="es-PR"/>
              </w:rPr>
              <w:t>${</w:t>
            </w:r>
            <w:proofErr w:type="spellStart"/>
            <w:r w:rsidRPr="00864419">
              <w:rPr>
                <w:rFonts w:ascii="Lucida Handwriting" w:hAnsi="Lucida Handwriting"/>
                <w:sz w:val="22"/>
                <w:szCs w:val="24"/>
                <w:lang w:val="es-PR"/>
              </w:rPr>
              <w:t>firma_gerente_regional</w:t>
            </w:r>
            <w:proofErr w:type="spellEnd"/>
            <w:r w:rsidRPr="00864419">
              <w:rPr>
                <w:rFonts w:ascii="Lucida Handwriting" w:hAnsi="Lucida Handwriting"/>
                <w:sz w:val="22"/>
                <w:szCs w:val="24"/>
                <w:lang w:val="es-PR"/>
              </w:rPr>
              <w:t>}</w:t>
            </w:r>
          </w:p>
          <w:p w14:paraId="3D19D816" w14:textId="7A388EF3" w:rsidR="00303C4E" w:rsidRDefault="00303C4E" w:rsidP="00303C4E">
            <w:pPr>
              <w:spacing w:before="20" w:line="240" w:lineRule="auto"/>
              <w:contextualSpacing/>
              <w:jc w:val="center"/>
              <w:rPr>
                <w:sz w:val="22"/>
                <w:szCs w:val="24"/>
                <w:lang w:val="es-PR"/>
              </w:rPr>
            </w:pPr>
            <w:r w:rsidRPr="00CD1A43">
              <w:rPr>
                <w:b/>
                <w:sz w:val="22"/>
                <w:szCs w:val="24"/>
                <w:lang w:val="es-PR"/>
              </w:rPr>
              <w:t>Firma Gerente Regional</w:t>
            </w:r>
          </w:p>
        </w:tc>
        <w:tc>
          <w:tcPr>
            <w:tcW w:w="4675" w:type="dxa"/>
          </w:tcPr>
          <w:p w14:paraId="15AB78E5" w14:textId="5B9E0E1D" w:rsidR="00303C4E" w:rsidRPr="00864419" w:rsidRDefault="00303C4E" w:rsidP="00303C4E">
            <w:pPr>
              <w:spacing w:before="20" w:line="240" w:lineRule="auto"/>
              <w:contextualSpacing/>
              <w:jc w:val="center"/>
              <w:rPr>
                <w:rFonts w:ascii="Lucida Handwriting" w:hAnsi="Lucida Handwriting"/>
                <w:bCs/>
                <w:sz w:val="22"/>
                <w:szCs w:val="24"/>
                <w:lang w:val="es-PR"/>
              </w:rPr>
            </w:pPr>
            <w:r w:rsidRPr="00864419">
              <w:rPr>
                <w:rFonts w:ascii="Lucida Handwriting" w:hAnsi="Lucida Handwriting"/>
                <w:bCs/>
                <w:sz w:val="22"/>
                <w:szCs w:val="24"/>
                <w:lang w:val="es-PR"/>
              </w:rPr>
              <w:t>$</w:t>
            </w:r>
            <w:r w:rsidR="002961FD" w:rsidRPr="00864419">
              <w:rPr>
                <w:rFonts w:ascii="Lucida Handwriting" w:hAnsi="Lucida Handwriting"/>
                <w:bCs/>
                <w:sz w:val="22"/>
                <w:szCs w:val="24"/>
                <w:lang w:val="es-PR"/>
              </w:rPr>
              <w:t>{</w:t>
            </w:r>
            <w:proofErr w:type="spellStart"/>
            <w:r w:rsidRPr="00864419">
              <w:rPr>
                <w:rFonts w:ascii="Lucida Handwriting" w:hAnsi="Lucida Handwriting"/>
                <w:bCs/>
                <w:sz w:val="22"/>
                <w:szCs w:val="24"/>
                <w:lang w:val="es-PR"/>
              </w:rPr>
              <w:t>firma_del_cliente</w:t>
            </w:r>
            <w:proofErr w:type="spellEnd"/>
            <w:r w:rsidRPr="00864419">
              <w:rPr>
                <w:rFonts w:ascii="Lucida Handwriting" w:hAnsi="Lucida Handwriting"/>
                <w:bCs/>
                <w:sz w:val="22"/>
                <w:szCs w:val="24"/>
                <w:lang w:val="es-PR"/>
              </w:rPr>
              <w:t>}</w:t>
            </w:r>
          </w:p>
          <w:p w14:paraId="23839225" w14:textId="7FAFC87E" w:rsidR="00303C4E" w:rsidRDefault="00303C4E" w:rsidP="00303C4E">
            <w:pPr>
              <w:spacing w:before="20" w:line="240" w:lineRule="auto"/>
              <w:contextualSpacing/>
              <w:jc w:val="center"/>
              <w:rPr>
                <w:sz w:val="22"/>
                <w:szCs w:val="24"/>
                <w:lang w:val="es-PR"/>
              </w:rPr>
            </w:pPr>
            <w:r w:rsidRPr="00CD1A43">
              <w:rPr>
                <w:b/>
                <w:sz w:val="22"/>
                <w:szCs w:val="24"/>
                <w:lang w:val="es-PR"/>
              </w:rPr>
              <w:t>Firma del Cliente</w:t>
            </w:r>
          </w:p>
        </w:tc>
      </w:tr>
    </w:tbl>
    <w:p w14:paraId="7A4B3B49" w14:textId="77777777" w:rsidR="00940D05" w:rsidRPr="00CD1A43" w:rsidRDefault="00940D05" w:rsidP="00BE6145">
      <w:pPr>
        <w:spacing w:before="20"/>
        <w:jc w:val="both"/>
        <w:rPr>
          <w:lang w:val="es-PR"/>
        </w:rPr>
      </w:pPr>
    </w:p>
    <w:sectPr w:rsidR="00940D05" w:rsidRPr="00CD1A43" w:rsidSect="00BE6145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576" w:gutter="0"/>
      <w:cols w:space="43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3984D" w14:textId="77777777" w:rsidR="0052157F" w:rsidRDefault="0052157F">
      <w:r>
        <w:separator/>
      </w:r>
    </w:p>
  </w:endnote>
  <w:endnote w:type="continuationSeparator" w:id="0">
    <w:p w14:paraId="42EFD61F" w14:textId="77777777" w:rsidR="0052157F" w:rsidRDefault="005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CC093" w14:textId="77777777" w:rsidR="00017575" w:rsidRDefault="00017575" w:rsidP="00F448AF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149A20" w14:textId="77777777" w:rsidR="00017575" w:rsidRPr="00552F0B" w:rsidRDefault="0052157F" w:rsidP="00F448AF">
    <w:pPr>
      <w:pStyle w:val="Piedepgina"/>
      <w:rPr>
        <w:lang w:val="en-US"/>
      </w:rPr>
    </w:pPr>
    <w:sdt>
      <w:sdtPr>
        <w:id w:val="-1283799703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  <w:r w:rsidR="00017575">
      <w:ptab w:relativeTo="margin" w:alignment="center" w:leader="none"/>
    </w:r>
    <w:sdt>
      <w:sdtPr>
        <w:id w:val="-953487738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  <w:r w:rsidR="00017575">
      <w:ptab w:relativeTo="margin" w:alignment="right" w:leader="none"/>
    </w:r>
    <w:sdt>
      <w:sdtPr>
        <w:id w:val="-218833571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</w:p>
  <w:p w14:paraId="1669857C" w14:textId="77777777" w:rsidR="00E42C5F" w:rsidRDefault="00E42C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0E8C" w14:textId="77777777" w:rsidR="00B8784E" w:rsidRPr="00F448AF" w:rsidRDefault="00B8784E" w:rsidP="00F448AF">
    <w:pPr>
      <w:pStyle w:val="Piedepgina"/>
    </w:pPr>
    <w:r w:rsidRPr="00F448AF">
      <w:rPr>
        <w:rStyle w:val="Nmerodepgina"/>
      </w:rPr>
      <w:fldChar w:fldCharType="begin"/>
    </w:r>
    <w:r w:rsidRPr="00F448AF">
      <w:rPr>
        <w:rStyle w:val="Nmerodepgina"/>
      </w:rPr>
      <w:instrText xml:space="preserve"> PAGE </w:instrText>
    </w:r>
    <w:r w:rsidRPr="00F448AF">
      <w:rPr>
        <w:rStyle w:val="Nmerodepgina"/>
      </w:rPr>
      <w:fldChar w:fldCharType="separate"/>
    </w:r>
    <w:r w:rsidR="0009287C">
      <w:rPr>
        <w:rStyle w:val="Nmerodepgina"/>
        <w:noProof/>
      </w:rPr>
      <w:t>1</w:t>
    </w:r>
    <w:r w:rsidRPr="00F448AF">
      <w:rPr>
        <w:rStyle w:val="Nmerodepgina"/>
      </w:rPr>
      <w:fldChar w:fldCharType="end"/>
    </w:r>
    <w:r w:rsidRPr="00F448AF">
      <w:t xml:space="preserve"> DE </w:t>
    </w:r>
    <w:r w:rsidRPr="00F448AF">
      <w:rPr>
        <w:rStyle w:val="Nmerodepgina"/>
      </w:rPr>
      <w:fldChar w:fldCharType="begin"/>
    </w:r>
    <w:r w:rsidRPr="00F448AF">
      <w:rPr>
        <w:rStyle w:val="Nmerodepgina"/>
      </w:rPr>
      <w:instrText xml:space="preserve"> NUMPAGES </w:instrText>
    </w:r>
    <w:r w:rsidRPr="00F448AF">
      <w:rPr>
        <w:rStyle w:val="Nmerodepgina"/>
      </w:rPr>
      <w:fldChar w:fldCharType="separate"/>
    </w:r>
    <w:r w:rsidR="0009287C">
      <w:rPr>
        <w:rStyle w:val="Nmerodepgina"/>
        <w:noProof/>
      </w:rPr>
      <w:t>1</w:t>
    </w:r>
    <w:r w:rsidRPr="00F448AF">
      <w:rPr>
        <w:rStyle w:val="Nmerodepgina"/>
      </w:rPr>
      <w:fldChar w:fldCharType="end"/>
    </w:r>
  </w:p>
  <w:p w14:paraId="181BF843" w14:textId="77777777" w:rsidR="00E42C5F" w:rsidRDefault="00E42C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AFE0B" w14:textId="77777777" w:rsidR="0052157F" w:rsidRDefault="0052157F">
      <w:r>
        <w:separator/>
      </w:r>
    </w:p>
  </w:footnote>
  <w:footnote w:type="continuationSeparator" w:id="0">
    <w:p w14:paraId="77B31626" w14:textId="77777777" w:rsidR="0052157F" w:rsidRDefault="0052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35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20" w:firstRow="1" w:lastRow="0" w:firstColumn="0" w:lastColumn="0" w:noHBand="0" w:noVBand="0"/>
    </w:tblPr>
    <w:tblGrid>
      <w:gridCol w:w="2380"/>
      <w:gridCol w:w="2456"/>
      <w:gridCol w:w="2439"/>
      <w:gridCol w:w="2151"/>
    </w:tblGrid>
    <w:tr w:rsidR="00161D86" w:rsidRPr="005C6ECD" w14:paraId="194B8801" w14:textId="77777777" w:rsidTr="006C4261">
      <w:trPr>
        <w:trHeight w:val="620"/>
      </w:trPr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E787A5" w14:textId="77777777" w:rsidR="00161D86" w:rsidRPr="000C73EF" w:rsidRDefault="00161D86" w:rsidP="00F448AF">
          <w:pPr>
            <w:pStyle w:val="HeaderTitle"/>
            <w:rPr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66944" behindDoc="0" locked="0" layoutInCell="1" allowOverlap="1" wp14:anchorId="48925DCC" wp14:editId="322535B3">
                <wp:simplePos x="0" y="0"/>
                <wp:positionH relativeFrom="margin">
                  <wp:posOffset>7251065</wp:posOffset>
                </wp:positionH>
                <wp:positionV relativeFrom="margin">
                  <wp:posOffset>-46990</wp:posOffset>
                </wp:positionV>
                <wp:extent cx="1388745" cy="476885"/>
                <wp:effectExtent l="0" t="0" r="1905" b="0"/>
                <wp:wrapSquare wrapText="bothSides"/>
                <wp:docPr id="5" name="Picture 5" descr="Logo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A1988" w:rsidRPr="00672C8A" w14:paraId="72082124" w14:textId="77777777" w:rsidTr="00E002F6">
      <w:trPr>
        <w:trHeight w:val="693"/>
      </w:trPr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  <w:shd w:val="clear" w:color="auto" w:fill="FFC000"/>
          <w:vAlign w:val="center"/>
        </w:tcPr>
        <w:p w14:paraId="01AD57A6" w14:textId="77777777" w:rsidR="001A1988" w:rsidRPr="0075232B" w:rsidRDefault="00CD1A43" w:rsidP="00161D86">
          <w:pPr>
            <w:pStyle w:val="HeaderTitle"/>
            <w:rPr>
              <w:color w:val="FF0000"/>
              <w:lang w:val="es-PR"/>
            </w:rPr>
          </w:pPr>
          <w:r>
            <w:rPr>
              <w:lang w:val="es-PR"/>
            </w:rPr>
            <w:t>INFORME OPERACIONAL</w:t>
          </w:r>
        </w:p>
      </w:tc>
    </w:tr>
    <w:tr w:rsidR="006C4261" w:rsidRPr="001518E8" w14:paraId="045711A5" w14:textId="77777777" w:rsidTr="006C4261">
      <w:tblPrEx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Ex>
      <w:trPr>
        <w:trHeight w:val="232"/>
        <w:jc w:val="center"/>
      </w:trPr>
      <w:tc>
        <w:tcPr>
          <w:tcW w:w="1262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3CEC57DE" w14:textId="77777777" w:rsidR="006C4261" w:rsidRPr="001518E8" w:rsidRDefault="006C4261" w:rsidP="006C4261">
          <w:pPr>
            <w:pStyle w:val="HeaderSmall"/>
            <w:jc w:val="right"/>
          </w:pPr>
          <w:r>
            <w:t>SOP/WI</w:t>
          </w:r>
          <w:r w:rsidRPr="001518E8">
            <w:t xml:space="preserve"> DE ORIGEN: </w:t>
          </w:r>
        </w:p>
      </w:tc>
      <w:tc>
        <w:tcPr>
          <w:tcW w:w="1303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dashed" w:sz="24" w:space="0" w:color="FFFFFF" w:themeColor="background1"/>
          </w:tcBorders>
          <w:shd w:val="clear" w:color="auto" w:fill="D9D9D9" w:themeFill="background1" w:themeFillShade="D9"/>
        </w:tcPr>
        <w:p w14:paraId="51F3BEE2" w14:textId="77777777" w:rsidR="006C4261" w:rsidRPr="001518E8" w:rsidRDefault="006C4261" w:rsidP="00792C80">
          <w:pPr>
            <w:pStyle w:val="HeaderSmall"/>
          </w:pPr>
          <w:r>
            <w:t>SOP</w:t>
          </w:r>
          <w:r w:rsidR="007E0A37">
            <w:t>-</w:t>
          </w:r>
          <w:r w:rsidR="00792C80">
            <w:t>OP-01</w:t>
          </w:r>
          <w:r w:rsidR="0009287C">
            <w:t>-A</w:t>
          </w:r>
        </w:p>
      </w:tc>
      <w:tc>
        <w:tcPr>
          <w:tcW w:w="1294" w:type="pct"/>
          <w:tcBorders>
            <w:top w:val="dashed" w:sz="4" w:space="0" w:color="FFFFFF" w:themeColor="background1"/>
            <w:left w:val="dashed" w:sz="24" w:space="0" w:color="FFFFFF" w:themeColor="background1"/>
            <w:bottom w:val="single" w:sz="2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0EEEB8C6" w14:textId="77777777" w:rsidR="006C4261" w:rsidRPr="001518E8" w:rsidRDefault="006C4261" w:rsidP="006C4261">
          <w:pPr>
            <w:pStyle w:val="HeaderSmall"/>
            <w:jc w:val="right"/>
          </w:pPr>
          <w:r w:rsidRPr="001518E8">
            <w:t xml:space="preserve">ID FORMA: </w:t>
          </w:r>
        </w:p>
      </w:tc>
      <w:tc>
        <w:tcPr>
          <w:tcW w:w="1142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single" w:sz="2" w:space="0" w:color="FFFFFF" w:themeColor="background1"/>
          </w:tcBorders>
          <w:shd w:val="clear" w:color="auto" w:fill="D9D9D9" w:themeFill="background1" w:themeFillShade="D9"/>
        </w:tcPr>
        <w:p w14:paraId="77334125" w14:textId="77777777" w:rsidR="006C4261" w:rsidRPr="001518E8" w:rsidRDefault="009B7EED" w:rsidP="00CD1A43">
          <w:pPr>
            <w:pStyle w:val="HeaderSmall"/>
          </w:pPr>
          <w:r>
            <w:t>FRM-</w:t>
          </w:r>
          <w:r w:rsidR="00792C80">
            <w:t>OP-0</w:t>
          </w:r>
          <w:r w:rsidR="00CD1A43">
            <w:t>9</w:t>
          </w:r>
          <w:r w:rsidR="00792C80">
            <w:t>-</w:t>
          </w:r>
          <w:r w:rsidR="003A322B">
            <w:t>B</w:t>
          </w:r>
        </w:p>
      </w:tc>
    </w:tr>
  </w:tbl>
  <w:p w14:paraId="1B4C9B52" w14:textId="77777777" w:rsidR="00E42C5F" w:rsidRPr="00010EA8" w:rsidRDefault="00E42C5F" w:rsidP="0075232B">
    <w:pPr>
      <w:spacing w:line="276" w:lineRule="aut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432D"/>
    <w:multiLevelType w:val="hybridMultilevel"/>
    <w:tmpl w:val="53DEFFF2"/>
    <w:lvl w:ilvl="0" w:tplc="F760E760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B235C"/>
    <w:multiLevelType w:val="multilevel"/>
    <w:tmpl w:val="7D24533C"/>
    <w:lvl w:ilvl="0">
      <w:start w:val="1"/>
      <w:numFmt w:val="decimal"/>
      <w:lvlText w:val="%1.0"/>
      <w:lvlJc w:val="left"/>
      <w:pPr>
        <w:ind w:left="639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17B52B45"/>
    <w:multiLevelType w:val="hybridMultilevel"/>
    <w:tmpl w:val="73B8CE1E"/>
    <w:lvl w:ilvl="0" w:tplc="2A7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F41BE"/>
    <w:multiLevelType w:val="hybridMultilevel"/>
    <w:tmpl w:val="0B8C4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E3E4E"/>
    <w:multiLevelType w:val="hybridMultilevel"/>
    <w:tmpl w:val="F034945E"/>
    <w:lvl w:ilvl="0" w:tplc="F760E760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C12E0E"/>
    <w:multiLevelType w:val="hybridMultilevel"/>
    <w:tmpl w:val="15A00B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A7451"/>
    <w:multiLevelType w:val="hybridMultilevel"/>
    <w:tmpl w:val="80A6E450"/>
    <w:lvl w:ilvl="0" w:tplc="2A706F70">
      <w:start w:val="1"/>
      <w:numFmt w:val="decimal"/>
      <w:lvlText w:val="%1."/>
      <w:lvlJc w:val="left"/>
      <w:pPr>
        <w:ind w:left="162" w:hanging="72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530" w:hanging="360"/>
      </w:pPr>
    </w:lvl>
    <w:lvl w:ilvl="2" w:tplc="500A001B" w:tentative="1">
      <w:start w:val="1"/>
      <w:numFmt w:val="lowerRoman"/>
      <w:lvlText w:val="%3."/>
      <w:lvlJc w:val="right"/>
      <w:pPr>
        <w:ind w:left="2250" w:hanging="180"/>
      </w:pPr>
    </w:lvl>
    <w:lvl w:ilvl="3" w:tplc="500A000F" w:tentative="1">
      <w:start w:val="1"/>
      <w:numFmt w:val="decimal"/>
      <w:lvlText w:val="%4."/>
      <w:lvlJc w:val="left"/>
      <w:pPr>
        <w:ind w:left="2970" w:hanging="360"/>
      </w:pPr>
    </w:lvl>
    <w:lvl w:ilvl="4" w:tplc="500A0019" w:tentative="1">
      <w:start w:val="1"/>
      <w:numFmt w:val="lowerLetter"/>
      <w:lvlText w:val="%5."/>
      <w:lvlJc w:val="left"/>
      <w:pPr>
        <w:ind w:left="3690" w:hanging="360"/>
      </w:pPr>
    </w:lvl>
    <w:lvl w:ilvl="5" w:tplc="500A001B" w:tentative="1">
      <w:start w:val="1"/>
      <w:numFmt w:val="lowerRoman"/>
      <w:lvlText w:val="%6."/>
      <w:lvlJc w:val="right"/>
      <w:pPr>
        <w:ind w:left="4410" w:hanging="180"/>
      </w:pPr>
    </w:lvl>
    <w:lvl w:ilvl="6" w:tplc="500A000F" w:tentative="1">
      <w:start w:val="1"/>
      <w:numFmt w:val="decimal"/>
      <w:lvlText w:val="%7."/>
      <w:lvlJc w:val="left"/>
      <w:pPr>
        <w:ind w:left="5130" w:hanging="360"/>
      </w:pPr>
    </w:lvl>
    <w:lvl w:ilvl="7" w:tplc="500A0019" w:tentative="1">
      <w:start w:val="1"/>
      <w:numFmt w:val="lowerLetter"/>
      <w:lvlText w:val="%8."/>
      <w:lvlJc w:val="left"/>
      <w:pPr>
        <w:ind w:left="5850" w:hanging="360"/>
      </w:pPr>
    </w:lvl>
    <w:lvl w:ilvl="8" w:tplc="5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A5845A7"/>
    <w:multiLevelType w:val="hybridMultilevel"/>
    <w:tmpl w:val="D54EAAA6"/>
    <w:lvl w:ilvl="0" w:tplc="F760E760">
      <w:start w:val="1"/>
      <w:numFmt w:val="bullet"/>
      <w:lvlText w:val=""/>
      <w:lvlJc w:val="left"/>
      <w:pPr>
        <w:ind w:left="99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A"/>
    <w:rsid w:val="00004A1A"/>
    <w:rsid w:val="00010EA8"/>
    <w:rsid w:val="00017575"/>
    <w:rsid w:val="00027332"/>
    <w:rsid w:val="00035AAD"/>
    <w:rsid w:val="0007520C"/>
    <w:rsid w:val="00080942"/>
    <w:rsid w:val="00086FAB"/>
    <w:rsid w:val="0009287C"/>
    <w:rsid w:val="000C73EF"/>
    <w:rsid w:val="000D19EF"/>
    <w:rsid w:val="000F3BD3"/>
    <w:rsid w:val="001351DE"/>
    <w:rsid w:val="00142A00"/>
    <w:rsid w:val="001518E8"/>
    <w:rsid w:val="001545BC"/>
    <w:rsid w:val="00161D86"/>
    <w:rsid w:val="001A1988"/>
    <w:rsid w:val="001F1206"/>
    <w:rsid w:val="002440A6"/>
    <w:rsid w:val="002672A4"/>
    <w:rsid w:val="0027339C"/>
    <w:rsid w:val="002961FD"/>
    <w:rsid w:val="002A3E84"/>
    <w:rsid w:val="00303C4E"/>
    <w:rsid w:val="00321E51"/>
    <w:rsid w:val="003445F2"/>
    <w:rsid w:val="0036345F"/>
    <w:rsid w:val="003967F7"/>
    <w:rsid w:val="003A322B"/>
    <w:rsid w:val="00435B72"/>
    <w:rsid w:val="00467B83"/>
    <w:rsid w:val="00481F07"/>
    <w:rsid w:val="0048778E"/>
    <w:rsid w:val="004B32B9"/>
    <w:rsid w:val="00512517"/>
    <w:rsid w:val="0052157F"/>
    <w:rsid w:val="00552F0B"/>
    <w:rsid w:val="005A7A89"/>
    <w:rsid w:val="005E7A09"/>
    <w:rsid w:val="00606F56"/>
    <w:rsid w:val="006518F9"/>
    <w:rsid w:val="00672C8A"/>
    <w:rsid w:val="00676A19"/>
    <w:rsid w:val="006B1AEA"/>
    <w:rsid w:val="006C4261"/>
    <w:rsid w:val="007119B1"/>
    <w:rsid w:val="00712244"/>
    <w:rsid w:val="00715187"/>
    <w:rsid w:val="0072089C"/>
    <w:rsid w:val="0075232B"/>
    <w:rsid w:val="007573A0"/>
    <w:rsid w:val="007574AB"/>
    <w:rsid w:val="00767941"/>
    <w:rsid w:val="007841B3"/>
    <w:rsid w:val="00792C80"/>
    <w:rsid w:val="007A29AC"/>
    <w:rsid w:val="007B4571"/>
    <w:rsid w:val="007E0A37"/>
    <w:rsid w:val="007E35D0"/>
    <w:rsid w:val="00824D9B"/>
    <w:rsid w:val="00864419"/>
    <w:rsid w:val="008714E4"/>
    <w:rsid w:val="008753F9"/>
    <w:rsid w:val="008941AB"/>
    <w:rsid w:val="008C70DE"/>
    <w:rsid w:val="008D3639"/>
    <w:rsid w:val="008D4104"/>
    <w:rsid w:val="008D4DDD"/>
    <w:rsid w:val="0094091D"/>
    <w:rsid w:val="00940D05"/>
    <w:rsid w:val="00945297"/>
    <w:rsid w:val="00950F82"/>
    <w:rsid w:val="00976BAE"/>
    <w:rsid w:val="009B7EED"/>
    <w:rsid w:val="009F4705"/>
    <w:rsid w:val="00A11C95"/>
    <w:rsid w:val="00A35834"/>
    <w:rsid w:val="00AD46DA"/>
    <w:rsid w:val="00B071A6"/>
    <w:rsid w:val="00B26114"/>
    <w:rsid w:val="00B43E3F"/>
    <w:rsid w:val="00B4524A"/>
    <w:rsid w:val="00B513F1"/>
    <w:rsid w:val="00B55CBC"/>
    <w:rsid w:val="00B8784E"/>
    <w:rsid w:val="00B92DC6"/>
    <w:rsid w:val="00BE6145"/>
    <w:rsid w:val="00C85A4B"/>
    <w:rsid w:val="00CD1A43"/>
    <w:rsid w:val="00D07DC6"/>
    <w:rsid w:val="00D43380"/>
    <w:rsid w:val="00DE4652"/>
    <w:rsid w:val="00DE7C2C"/>
    <w:rsid w:val="00E002F6"/>
    <w:rsid w:val="00E42C5F"/>
    <w:rsid w:val="00E70FDD"/>
    <w:rsid w:val="00EB0611"/>
    <w:rsid w:val="00ED1F2F"/>
    <w:rsid w:val="00F14B4A"/>
    <w:rsid w:val="00F20030"/>
    <w:rsid w:val="00F2742F"/>
    <w:rsid w:val="00F448AF"/>
    <w:rsid w:val="00FA08F1"/>
    <w:rsid w:val="00FC7456"/>
    <w:rsid w:val="00F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2FA993"/>
  <w15:docId w15:val="{5EEEBE43-7103-41CB-B0C5-5E78CB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AF"/>
    <w:pPr>
      <w:spacing w:line="360" w:lineRule="auto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8pt"/>
    <w:rsid w:val="00F448AF"/>
    <w:pPr>
      <w:jc w:val="center"/>
    </w:pPr>
    <w:rPr>
      <w:rFonts w:cs="Arial"/>
      <w:szCs w:val="24"/>
    </w:rPr>
  </w:style>
  <w:style w:type="table" w:styleId="Tablaconcuadrcula">
    <w:name w:val="Table Grid"/>
    <w:basedOn w:val="Tablanormal"/>
    <w:uiPriority w:val="39"/>
    <w:rsid w:val="0000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513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513F1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017575"/>
  </w:style>
  <w:style w:type="character" w:customStyle="1" w:styleId="EncabezadoCar">
    <w:name w:val="Encabezado Car"/>
    <w:basedOn w:val="Fuentedeprrafopredeter"/>
    <w:link w:val="Encabezado"/>
    <w:rsid w:val="001A1988"/>
    <w:rPr>
      <w:sz w:val="24"/>
    </w:rPr>
  </w:style>
  <w:style w:type="paragraph" w:customStyle="1" w:styleId="Normal8pt">
    <w:name w:val="Normal 8pt"/>
    <w:basedOn w:val="Normal"/>
    <w:qFormat/>
    <w:rsid w:val="001A1988"/>
    <w:rPr>
      <w:sz w:val="16"/>
      <w:szCs w:val="16"/>
      <w:lang w:val="es-ES"/>
    </w:rPr>
  </w:style>
  <w:style w:type="paragraph" w:customStyle="1" w:styleId="HeaderTitle">
    <w:name w:val="Header Title"/>
    <w:basedOn w:val="Ttulo1"/>
    <w:qFormat/>
    <w:rsid w:val="00F448AF"/>
    <w:pPr>
      <w:jc w:val="center"/>
    </w:pPr>
  </w:style>
  <w:style w:type="paragraph" w:customStyle="1" w:styleId="HeaderSmall">
    <w:name w:val="Header Small"/>
    <w:basedOn w:val="Normal"/>
    <w:qFormat/>
    <w:rsid w:val="00F448AF"/>
    <w:rPr>
      <w:bCs/>
      <w:sz w:val="16"/>
      <w:szCs w:val="16"/>
      <w:lang w:val="es-US"/>
    </w:rPr>
  </w:style>
  <w:style w:type="paragraph" w:styleId="Prrafodelista">
    <w:name w:val="List Paragraph"/>
    <w:basedOn w:val="Normal"/>
    <w:uiPriority w:val="72"/>
    <w:rsid w:val="00B071A6"/>
    <w:pPr>
      <w:ind w:left="720"/>
      <w:contextualSpacing/>
    </w:pPr>
    <w:rPr>
      <w:lang w:val="es-ES_tradnl"/>
    </w:rPr>
  </w:style>
  <w:style w:type="paragraph" w:styleId="Lista2">
    <w:name w:val="List 2"/>
    <w:basedOn w:val="Normal"/>
    <w:uiPriority w:val="99"/>
    <w:unhideWhenUsed/>
    <w:rsid w:val="00B071A6"/>
    <w:pPr>
      <w:keepNext/>
      <w:tabs>
        <w:tab w:val="left" w:pos="-1440"/>
      </w:tabs>
      <w:spacing w:before="240"/>
      <w:ind w:left="720" w:hanging="720"/>
    </w:pPr>
    <w:rPr>
      <w:szCs w:val="24"/>
      <w:lang w:val="es-ES_tradnl"/>
    </w:rPr>
  </w:style>
  <w:style w:type="table" w:styleId="Tablaconcuadrcula4-nfasis1">
    <w:name w:val="Grid Table 4 Accent 1"/>
    <w:basedOn w:val="Tablanormal"/>
    <w:uiPriority w:val="49"/>
    <w:rsid w:val="00C85A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03-Forms\ADM\ADM-F-07-A%20PLANTILLA%20FORMAS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F19785-CC44-40C2-913C-28B71B07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ADM-F-07-A PLANTILLA FORMAS PORTRAIT.dotx</Template>
  <TotalTime>17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Fecha</vt:lpstr>
      <vt:lpstr>Fecha</vt:lpstr>
    </vt:vector>
  </TitlesOfParts>
  <Company>REY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</dc:title>
  <dc:creator>lgalarza</dc:creator>
  <cp:lastModifiedBy>Adrian Martinez</cp:lastModifiedBy>
  <cp:revision>10</cp:revision>
  <cp:lastPrinted>2012-04-30T15:17:00Z</cp:lastPrinted>
  <dcterms:created xsi:type="dcterms:W3CDTF">2020-04-16T12:35:00Z</dcterms:created>
  <dcterms:modified xsi:type="dcterms:W3CDTF">2020-05-15T17:36:00Z</dcterms:modified>
</cp:coreProperties>
</file>